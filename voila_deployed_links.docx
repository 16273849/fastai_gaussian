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10B2" w14:textId="407548DD" w:rsidR="006C3A13" w:rsidRPr="00053FA1" w:rsidRDefault="00053FA1">
      <w:pPr>
        <w:rPr>
          <w:b/>
          <w:bCs/>
          <w:sz w:val="36"/>
          <w:szCs w:val="36"/>
        </w:rPr>
      </w:pPr>
      <w:r w:rsidRPr="00053FA1">
        <w:rPr>
          <w:b/>
          <w:bCs/>
          <w:sz w:val="36"/>
          <w:szCs w:val="36"/>
        </w:rPr>
        <w:t>Voila deployed links: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3415"/>
        <w:gridCol w:w="7041"/>
      </w:tblGrid>
      <w:tr w:rsidR="00B346B0" w14:paraId="3F5A0862" w14:textId="77777777" w:rsidTr="00B346B0">
        <w:tc>
          <w:tcPr>
            <w:tcW w:w="3415" w:type="dxa"/>
          </w:tcPr>
          <w:p w14:paraId="52D0F151" w14:textId="604847DC" w:rsidR="00053FA1" w:rsidRDefault="00F009F2" w:rsidP="00B346B0">
            <w:pPr>
              <w:jc w:val="center"/>
            </w:pPr>
            <w:r>
              <w:t>Gussian Distributions</w:t>
            </w:r>
            <w:r w:rsidR="00053FA1">
              <w:rPr>
                <w:noProof/>
              </w:rPr>
              <w:drawing>
                <wp:inline distT="0" distB="0" distL="0" distR="0" wp14:anchorId="33D10541" wp14:editId="3FACF2F4">
                  <wp:extent cx="1902460" cy="1102658"/>
                  <wp:effectExtent l="0" t="0" r="254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" r="-126"/>
                          <a:stretch/>
                        </pic:blipFill>
                        <pic:spPr>
                          <a:xfrm>
                            <a:off x="0" y="0"/>
                            <a:ext cx="2049708" cy="118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1" w:type="dxa"/>
          </w:tcPr>
          <w:p w14:paraId="373AD3C6" w14:textId="0D09594C" w:rsidR="00053FA1" w:rsidRPr="00B346B0" w:rsidRDefault="00F009F2">
            <w:pPr>
              <w:rPr>
                <w:szCs w:val="24"/>
              </w:rPr>
            </w:pPr>
            <w:r>
              <w:rPr>
                <w:szCs w:val="24"/>
              </w:rPr>
              <w:t>Binder-build</w:t>
            </w:r>
            <w:r w:rsidR="00053FA1" w:rsidRPr="00B346B0">
              <w:rPr>
                <w:szCs w:val="24"/>
              </w:rPr>
              <w:t>:</w:t>
            </w:r>
          </w:p>
          <w:p w14:paraId="19333DC1" w14:textId="38EC153A" w:rsidR="00B346B0" w:rsidRPr="00B346B0" w:rsidRDefault="00B346B0">
            <w:pPr>
              <w:rPr>
                <w:szCs w:val="24"/>
              </w:rPr>
            </w:pPr>
            <w:hyperlink r:id="rId7" w:history="1">
              <w:r w:rsidRPr="00B346B0">
                <w:rPr>
                  <w:rStyle w:val="a4"/>
                  <w:szCs w:val="24"/>
                </w:rPr>
                <w:t>https://mybinder.org/v2/gh/16273849/fastai_gaussian/HEAD?urlpath=%2Fvoila%2Frender%2Findex.ipynb</w:t>
              </w:r>
            </w:hyperlink>
            <w:r w:rsidRPr="00B346B0">
              <w:rPr>
                <w:szCs w:val="24"/>
              </w:rPr>
              <w:t xml:space="preserve"> </w:t>
            </w:r>
          </w:p>
          <w:p w14:paraId="46D83DC3" w14:textId="3382475F" w:rsidR="00B346B0" w:rsidRDefault="00F009F2">
            <w:pPr>
              <w:rPr>
                <w:szCs w:val="24"/>
              </w:rPr>
            </w:pPr>
            <w:r>
              <w:rPr>
                <w:szCs w:val="24"/>
              </w:rPr>
              <w:t>Binder-Apps:</w:t>
            </w:r>
          </w:p>
          <w:p w14:paraId="3BFB68D3" w14:textId="7AD593C4" w:rsidR="00B346B0" w:rsidRDefault="00B346B0">
            <w:pPr>
              <w:rPr>
                <w:szCs w:val="24"/>
              </w:rPr>
            </w:pPr>
            <w:hyperlink r:id="rId8" w:history="1">
              <w:r w:rsidRPr="00B2196C">
                <w:rPr>
                  <w:rStyle w:val="a4"/>
                  <w:szCs w:val="24"/>
                </w:rPr>
                <w:t>https://hub.gke2.mybinder.org/user/16273849-fastai_gaussian-9uxx36nw/voila/render/index.ipynb?token=qCz4l7yEQyqW9Z3Uu-QzDg</w:t>
              </w:r>
            </w:hyperlink>
          </w:p>
          <w:p w14:paraId="34C687F1" w14:textId="0715F41B" w:rsidR="00053FA1" w:rsidRDefault="00053FA1"/>
        </w:tc>
      </w:tr>
      <w:tr w:rsidR="00B346B0" w14:paraId="151277DA" w14:textId="77777777" w:rsidTr="00B346B0">
        <w:tc>
          <w:tcPr>
            <w:tcW w:w="3415" w:type="dxa"/>
          </w:tcPr>
          <w:p w14:paraId="7C007DA7" w14:textId="77777777" w:rsidR="00053FA1" w:rsidRDefault="00053FA1"/>
        </w:tc>
        <w:tc>
          <w:tcPr>
            <w:tcW w:w="7041" w:type="dxa"/>
          </w:tcPr>
          <w:p w14:paraId="39E158A5" w14:textId="77777777" w:rsidR="00053FA1" w:rsidRDefault="00053FA1"/>
        </w:tc>
      </w:tr>
      <w:tr w:rsidR="00B346B0" w14:paraId="654AE092" w14:textId="77777777" w:rsidTr="00B346B0">
        <w:tc>
          <w:tcPr>
            <w:tcW w:w="3415" w:type="dxa"/>
          </w:tcPr>
          <w:p w14:paraId="008CABBC" w14:textId="77777777" w:rsidR="00053FA1" w:rsidRDefault="00053FA1"/>
        </w:tc>
        <w:tc>
          <w:tcPr>
            <w:tcW w:w="7041" w:type="dxa"/>
          </w:tcPr>
          <w:p w14:paraId="2FA4EDFD" w14:textId="77777777" w:rsidR="00053FA1" w:rsidRDefault="00053FA1"/>
        </w:tc>
      </w:tr>
      <w:tr w:rsidR="00B346B0" w14:paraId="06C773D9" w14:textId="77777777" w:rsidTr="00B346B0">
        <w:tc>
          <w:tcPr>
            <w:tcW w:w="3415" w:type="dxa"/>
          </w:tcPr>
          <w:p w14:paraId="04962855" w14:textId="77777777" w:rsidR="00053FA1" w:rsidRDefault="00053FA1"/>
        </w:tc>
        <w:tc>
          <w:tcPr>
            <w:tcW w:w="7041" w:type="dxa"/>
          </w:tcPr>
          <w:p w14:paraId="0F95F43D" w14:textId="77777777" w:rsidR="00053FA1" w:rsidRDefault="00053FA1"/>
        </w:tc>
      </w:tr>
      <w:tr w:rsidR="00B346B0" w14:paraId="050268B3" w14:textId="77777777" w:rsidTr="00B346B0">
        <w:tc>
          <w:tcPr>
            <w:tcW w:w="3415" w:type="dxa"/>
          </w:tcPr>
          <w:p w14:paraId="2CB3FB57" w14:textId="77777777" w:rsidR="00053FA1" w:rsidRDefault="00053FA1"/>
        </w:tc>
        <w:tc>
          <w:tcPr>
            <w:tcW w:w="7041" w:type="dxa"/>
          </w:tcPr>
          <w:p w14:paraId="0FBDF23B" w14:textId="77777777" w:rsidR="00053FA1" w:rsidRDefault="00053FA1"/>
        </w:tc>
      </w:tr>
      <w:tr w:rsidR="00B346B0" w14:paraId="09037B1B" w14:textId="77777777" w:rsidTr="00B346B0">
        <w:tc>
          <w:tcPr>
            <w:tcW w:w="3415" w:type="dxa"/>
          </w:tcPr>
          <w:p w14:paraId="48775565" w14:textId="77777777" w:rsidR="00053FA1" w:rsidRDefault="00053FA1"/>
        </w:tc>
        <w:tc>
          <w:tcPr>
            <w:tcW w:w="7041" w:type="dxa"/>
          </w:tcPr>
          <w:p w14:paraId="2513F0A4" w14:textId="77777777" w:rsidR="00053FA1" w:rsidRDefault="00053FA1"/>
        </w:tc>
      </w:tr>
      <w:tr w:rsidR="00B346B0" w14:paraId="32E469D3" w14:textId="77777777" w:rsidTr="00B346B0">
        <w:tc>
          <w:tcPr>
            <w:tcW w:w="3415" w:type="dxa"/>
          </w:tcPr>
          <w:p w14:paraId="65965EC6" w14:textId="77777777" w:rsidR="00053FA1" w:rsidRDefault="00053FA1"/>
        </w:tc>
        <w:tc>
          <w:tcPr>
            <w:tcW w:w="7041" w:type="dxa"/>
          </w:tcPr>
          <w:p w14:paraId="54BEB2F6" w14:textId="77777777" w:rsidR="00053FA1" w:rsidRDefault="00053FA1"/>
        </w:tc>
      </w:tr>
      <w:tr w:rsidR="00B346B0" w14:paraId="568B90F4" w14:textId="77777777" w:rsidTr="00B346B0">
        <w:tc>
          <w:tcPr>
            <w:tcW w:w="3415" w:type="dxa"/>
          </w:tcPr>
          <w:p w14:paraId="7FBC910D" w14:textId="77777777" w:rsidR="00053FA1" w:rsidRDefault="00053FA1"/>
        </w:tc>
        <w:tc>
          <w:tcPr>
            <w:tcW w:w="7041" w:type="dxa"/>
          </w:tcPr>
          <w:p w14:paraId="001591EB" w14:textId="77777777" w:rsidR="00053FA1" w:rsidRDefault="00053FA1"/>
        </w:tc>
      </w:tr>
    </w:tbl>
    <w:p w14:paraId="6E790E37" w14:textId="77777777" w:rsidR="00053FA1" w:rsidRDefault="00053FA1"/>
    <w:p w14:paraId="204DE13B" w14:textId="66C666ED" w:rsidR="00053FA1" w:rsidRDefault="00053FA1"/>
    <w:p w14:paraId="646791C6" w14:textId="7450468C" w:rsidR="00053FA1" w:rsidRDefault="00053FA1"/>
    <w:p w14:paraId="46AF5F19" w14:textId="77777777" w:rsidR="00053FA1" w:rsidRDefault="00053FA1"/>
    <w:sectPr w:rsidR="00053FA1" w:rsidSect="008335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8364" w14:textId="77777777" w:rsidR="00A86C2E" w:rsidRDefault="00A86C2E" w:rsidP="00B346B0">
      <w:r>
        <w:separator/>
      </w:r>
    </w:p>
  </w:endnote>
  <w:endnote w:type="continuationSeparator" w:id="0">
    <w:p w14:paraId="39A5696A" w14:textId="77777777" w:rsidR="00A86C2E" w:rsidRDefault="00A86C2E" w:rsidP="00B3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E499" w14:textId="77777777" w:rsidR="00A86C2E" w:rsidRDefault="00A86C2E" w:rsidP="00B346B0">
      <w:r>
        <w:separator/>
      </w:r>
    </w:p>
  </w:footnote>
  <w:footnote w:type="continuationSeparator" w:id="0">
    <w:p w14:paraId="6003057D" w14:textId="77777777" w:rsidR="00A86C2E" w:rsidRDefault="00A86C2E" w:rsidP="00B3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A1"/>
    <w:rsid w:val="00053FA1"/>
    <w:rsid w:val="006C3A13"/>
    <w:rsid w:val="0083356A"/>
    <w:rsid w:val="00A86C2E"/>
    <w:rsid w:val="00B346B0"/>
    <w:rsid w:val="00F0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5A2AB"/>
  <w15:chartTrackingRefBased/>
  <w15:docId w15:val="{ADE4C499-B34C-4A47-87A8-943DC81B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53F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3F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53FA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346B0"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0"/>
    <w:link w:val="a7"/>
    <w:uiPriority w:val="99"/>
    <w:rsid w:val="00B346B0"/>
  </w:style>
  <w:style w:type="paragraph" w:styleId="a9">
    <w:name w:val="footer"/>
    <w:basedOn w:val="a"/>
    <w:link w:val="aa"/>
    <w:uiPriority w:val="99"/>
    <w:unhideWhenUsed/>
    <w:rsid w:val="00B346B0"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0"/>
    <w:link w:val="a9"/>
    <w:uiPriority w:val="99"/>
    <w:rsid w:val="00B346B0"/>
  </w:style>
  <w:style w:type="paragraph" w:styleId="HTML">
    <w:name w:val="HTML Preformatted"/>
    <w:basedOn w:val="a"/>
    <w:link w:val="HTML0"/>
    <w:uiPriority w:val="99"/>
    <w:semiHidden/>
    <w:unhideWhenUsed/>
    <w:rsid w:val="00B34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B346B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gke2.mybinder.org/user/16273849-fastai_gaussian-9uxx36nw/voila/render/index.ipynb?token=qCz4l7yEQyqW9Z3Uu-QzD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binder.org/v2/gh/16273849/fastai_gaussian/HEAD?urlpath=%2Fvoila%2Frender%2Findex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1\Documents\&#33258;&#35330;%20Office%20&#31684;&#26412;\New%20Small%20Margin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Small Margin.dotx</Template>
  <TotalTime>19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</cp:revision>
  <dcterms:created xsi:type="dcterms:W3CDTF">2021-10-12T14:58:00Z</dcterms:created>
  <dcterms:modified xsi:type="dcterms:W3CDTF">2021-10-12T17:43:00Z</dcterms:modified>
</cp:coreProperties>
</file>